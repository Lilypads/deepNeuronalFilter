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5.0.0 -->
  <w:body>
    <w:p w:rsidR="00322DB6" w:rsidP="00322DB6">
      <w:pPr>
        <w:pStyle w:val="leftheading"/>
      </w:pPr>
      <w:r>
        <w:t>Lead Review</w:t>
      </w:r>
    </w:p>
    <w:p w:rsidR="00322DB6" w:rsidP="00322DB6"/>
    <w:p w:rsidR="00322DB6" w:rsidP="00322DB6">
      <w:r w:rsidRPr="00F8493B">
        <w:t xml:space="preserve">I agree with </w:t>
      </w:r>
      <w:r>
        <w:t>the r</w:t>
      </w:r>
      <w:r w:rsidRPr="00F8493B">
        <w:t>eviewers</w:t>
      </w:r>
      <w:r>
        <w:t>’</w:t>
      </w:r>
      <w:r w:rsidRPr="00F8493B">
        <w:t xml:space="preserve"> assessment of this application.</w:t>
      </w:r>
    </w:p>
    <w:p w:rsidR="00322DB6" w:rsidP="00322DB6"/>
    <w:p w:rsidR="00322DB6" w:rsidP="00322DB6">
      <w:pPr>
        <w:pStyle w:val="leftheading"/>
      </w:pPr>
      <w:r>
        <w:t>Reviewer 1</w:t>
      </w:r>
    </w:p>
    <w:p w:rsidR="00322DB6" w:rsidP="00322DB6"/>
    <w:p w:rsidR="00322DB6" w:rsidP="00322DB6">
      <w:r w:rsidRPr="00A661DF">
        <w:t>I have no ethical concern over this application</w:t>
      </w:r>
    </w:p>
    <w:p w:rsidR="00322DB6" w:rsidP="00322DB6"/>
    <w:p w:rsidR="00322DB6" w:rsidP="00322DB6">
      <w:pPr>
        <w:pStyle w:val="leftheading"/>
      </w:pPr>
      <w:r>
        <w:t>Reviewer 2</w:t>
      </w:r>
    </w:p>
    <w:p w:rsidR="00322DB6" w:rsidP="00322DB6"/>
    <w:p w:rsidR="00322DB6" w:rsidP="00322DB6">
      <w:r w:rsidRPr="00A661DF">
        <w:t>I have no further comment to the proposal</w:t>
      </w:r>
      <w:r>
        <w:t>.</w:t>
      </w:r>
    </w:p>
    <w:p w:rsidR="00322DB6" w:rsidP="00322DB6"/>
    <w:p w:rsidR="00322DB6" w:rsidP="00322DB6">
      <w:pPr>
        <w:pStyle w:val="leftheading"/>
      </w:pPr>
      <w:r>
        <w:t>Reviewer 3</w:t>
      </w:r>
    </w:p>
    <w:p w:rsidR="00322DB6" w:rsidP="00322DB6"/>
    <w:p w:rsidR="00322DB6" w:rsidP="00322DB6">
      <w:r w:rsidRPr="00A661DF">
        <w:t>I don't see any ethical issues with this proposal.</w:t>
      </w:r>
    </w:p>
    <w:p w:rsidR="00322DB6" w:rsidP="00322DB6"/>
    <w:sectPr w:rsidSect="00F10606">
      <w:headerReference w:type="default" r:id="rId4"/>
      <w:pgSz w:w="11900" w:h="16840"/>
      <w:pgMar w:top="1296" w:right="1080" w:bottom="1224" w:left="1296" w:header="576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71C86">
    <w:pPr>
      <w:pStyle w:val="Header"/>
      <w:tabs>
        <w:tab w:val="right" w:pos="9810"/>
        <w:tab w:val="clear" w:pos="9900"/>
      </w:tabs>
      <w:spacing w:line="200" w:lineRule="exac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ab/>
    </w:r>
    <w:r w:rsidR="00EC292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C2929">
      <w:rPr>
        <w:rStyle w:val="PageNumber"/>
      </w:rPr>
      <w:fldChar w:fldCharType="separate"/>
    </w:r>
    <w:r w:rsidR="00322DB6">
      <w:rPr>
        <w:rStyle w:val="PageNumber"/>
        <w:noProof/>
      </w:rPr>
      <w:t>1</w:t>
    </w:r>
    <w:r w:rsidR="00EC2929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attachedTemplate r:id="rId1"/>
  <w:stylePaneFormatFilter w:val="3701" w:allStyles="1" w:alternateStyleNames="0" w:clearFormatting="1" w:customStyles="0" w:directFormattingOnNumbering="1" w:directFormattingOnParagraphs="1" w:directFormattingOnRuns="1" w:directFormattingOnTables="0" w:headingStyles="0" w:latentStyles="0" w:numberingStyles="0" w:stylesInUse="0" w:tableStyles="0" w:top3HeadingStyles="1" w:visibleStyl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38"/>
    <w:pPr>
      <w:spacing w:line="280" w:lineRule="atLeast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2C7638"/>
    <w:rPr>
      <w:sz w:val="20"/>
    </w:rPr>
  </w:style>
  <w:style w:type="paragraph" w:styleId="Footer">
    <w:name w:val="footer"/>
    <w:basedOn w:val="Normal"/>
    <w:rsid w:val="002C7638"/>
    <w:pPr>
      <w:tabs>
        <w:tab w:val="right" w:pos="9900"/>
      </w:tabs>
    </w:pPr>
    <w:rPr>
      <w:rFonts w:ascii="Helvetica" w:hAnsi="Helvetica"/>
      <w:sz w:val="20"/>
    </w:rPr>
  </w:style>
  <w:style w:type="paragraph" w:styleId="Header">
    <w:name w:val="header"/>
    <w:basedOn w:val="Normal"/>
    <w:rsid w:val="002C7638"/>
    <w:pPr>
      <w:tabs>
        <w:tab w:val="right" w:pos="9900"/>
      </w:tabs>
    </w:pPr>
    <w:rPr>
      <w:rFonts w:ascii="Helvetica" w:hAnsi="Helvetica"/>
      <w:sz w:val="20"/>
    </w:rPr>
  </w:style>
  <w:style w:type="character" w:styleId="FootnoteReference">
    <w:name w:val="footnote reference"/>
    <w:basedOn w:val="DefaultParagraphFont"/>
    <w:semiHidden/>
    <w:rsid w:val="002C7638"/>
    <w:rPr>
      <w:position w:val="6"/>
      <w:sz w:val="18"/>
    </w:rPr>
  </w:style>
  <w:style w:type="paragraph" w:styleId="FootnoteText">
    <w:name w:val="footnote text"/>
    <w:basedOn w:val="Normal"/>
    <w:semiHidden/>
    <w:rsid w:val="002C7638"/>
    <w:pPr>
      <w:ind w:left="720" w:hanging="720"/>
    </w:pPr>
  </w:style>
  <w:style w:type="character" w:styleId="PageNumber">
    <w:name w:val="page number"/>
    <w:basedOn w:val="DefaultParagraphFont"/>
    <w:rsid w:val="002C7638"/>
    <w:rPr>
      <w:rFonts w:ascii="Times New Roman" w:hAnsi="Times New Roman"/>
      <w:sz w:val="18"/>
    </w:rPr>
  </w:style>
  <w:style w:type="paragraph" w:customStyle="1" w:styleId="leftheading">
    <w:name w:val="left heading"/>
    <w:basedOn w:val="Normal"/>
    <w:qFormat/>
    <w:rsid w:val="002C7638"/>
    <w:rPr>
      <w:b/>
      <w:sz w:val="28"/>
    </w:rPr>
  </w:style>
  <w:style w:type="paragraph" w:customStyle="1" w:styleId="centeredheading">
    <w:name w:val="centered heading"/>
    <w:basedOn w:val="Normal"/>
    <w:qFormat/>
    <w:rsid w:val="002C7638"/>
    <w:pPr>
      <w:jc w:val="center"/>
    </w:pPr>
    <w:rPr>
      <w:b/>
      <w:sz w:val="28"/>
    </w:rPr>
  </w:style>
  <w:style w:type="paragraph" w:customStyle="1" w:styleId="centeredmainheading">
    <w:name w:val="centered main heading"/>
    <w:basedOn w:val="Normal"/>
    <w:qFormat/>
    <w:rsid w:val="002C7638"/>
    <w:pPr>
      <w:jc w:val="center"/>
    </w:pPr>
    <w:rPr>
      <w:b/>
      <w:caps/>
      <w:sz w:val="28"/>
    </w:rPr>
  </w:style>
  <w:style w:type="paragraph" w:customStyle="1" w:styleId="address">
    <w:name w:val="address"/>
    <w:basedOn w:val="Normal"/>
    <w:rsid w:val="002C7638"/>
  </w:style>
  <w:style w:type="paragraph" w:customStyle="1" w:styleId="figurebreak">
    <w:name w:val="figure break"/>
    <w:basedOn w:val="Normal"/>
    <w:rsid w:val="002C7638"/>
    <w:pPr>
      <w:spacing w:line="200" w:lineRule="atLeast"/>
      <w:jc w:val="center"/>
    </w:pPr>
    <w:rPr>
      <w:sz w:val="18"/>
    </w:rPr>
  </w:style>
  <w:style w:type="paragraph" w:customStyle="1" w:styleId="indented-1paragraph">
    <w:name w:val="indented-1 paragraph"/>
    <w:basedOn w:val="Normal"/>
    <w:qFormat/>
    <w:rsid w:val="002C7638"/>
    <w:pPr>
      <w:ind w:left="1440"/>
    </w:pPr>
    <w:rPr>
      <w:rFonts w:ascii="Helvetica" w:hAnsi="Helvetica"/>
      <w:sz w:val="20"/>
    </w:rPr>
  </w:style>
  <w:style w:type="paragraph" w:customStyle="1" w:styleId="reference">
    <w:name w:val="reference"/>
    <w:basedOn w:val="Normal"/>
    <w:qFormat/>
    <w:rsid w:val="002C7638"/>
    <w:pPr>
      <w:ind w:left="720" w:hanging="720"/>
    </w:pPr>
  </w:style>
  <w:style w:type="paragraph" w:customStyle="1" w:styleId="outline0">
    <w:name w:val="outline 0"/>
    <w:basedOn w:val="Normal"/>
    <w:rsid w:val="002C7638"/>
    <w:pPr>
      <w:ind w:left="440" w:hanging="440"/>
    </w:pPr>
  </w:style>
  <w:style w:type="paragraph" w:customStyle="1" w:styleId="indented-5paragraph">
    <w:name w:val="indented-.5 paragraph"/>
    <w:basedOn w:val="Normal"/>
    <w:qFormat/>
    <w:rsid w:val="002C7638"/>
    <w:pPr>
      <w:ind w:left="720"/>
    </w:pPr>
    <w:rPr>
      <w:rFonts w:ascii="Helvetica" w:hAnsi="Helvetica"/>
      <w:sz w:val="20"/>
    </w:rPr>
  </w:style>
  <w:style w:type="paragraph" w:customStyle="1" w:styleId="outline1">
    <w:name w:val="outline 1"/>
    <w:basedOn w:val="outline0"/>
    <w:rsid w:val="002C7638"/>
    <w:pPr>
      <w:ind w:left="860"/>
    </w:pPr>
  </w:style>
  <w:style w:type="paragraph" w:customStyle="1" w:styleId="outline2">
    <w:name w:val="outline 2"/>
    <w:basedOn w:val="outline0"/>
    <w:rsid w:val="002C7638"/>
    <w:pPr>
      <w:ind w:left="1300"/>
    </w:pPr>
  </w:style>
  <w:style w:type="paragraph" w:customStyle="1" w:styleId="outline3">
    <w:name w:val="outline 3"/>
    <w:basedOn w:val="outline0"/>
    <w:rsid w:val="002C7638"/>
    <w:pPr>
      <w:ind w:left="1720"/>
    </w:pPr>
  </w:style>
  <w:style w:type="paragraph" w:customStyle="1" w:styleId="outline4">
    <w:name w:val="outline 4"/>
    <w:basedOn w:val="outline0"/>
    <w:rsid w:val="002C7638"/>
    <w:pPr>
      <w:ind w:left="2160"/>
    </w:pPr>
  </w:style>
  <w:style w:type="paragraph" w:customStyle="1" w:styleId="outline5">
    <w:name w:val="outline 5"/>
    <w:basedOn w:val="outline0"/>
    <w:rsid w:val="002C7638"/>
    <w:pPr>
      <w:ind w:left="2600"/>
    </w:pPr>
  </w:style>
  <w:style w:type="paragraph" w:customStyle="1" w:styleId="outline6">
    <w:name w:val="outline 6"/>
    <w:basedOn w:val="outline0"/>
    <w:rsid w:val="002C7638"/>
    <w:pPr>
      <w:ind w:left="3020"/>
    </w:pPr>
  </w:style>
  <w:style w:type="paragraph" w:customStyle="1" w:styleId="outline7">
    <w:name w:val="outline 7"/>
    <w:basedOn w:val="outline0"/>
    <w:rsid w:val="002C7638"/>
    <w:pPr>
      <w:ind w:left="34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/Users/larryb/Documents/Barsalou Work/Ethics Committee/Ethics Letters/0-Accept (letters &amp; reviews)/0date accept #3 collated reviews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0date accept #3 collated reviews.dotx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header</vt:lpstr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</dc:title>
  <cp:revision>2</cp:revision>
  <cp:lastPrinted>1901-01-01T05:00:00Z</cp:lastPrinted>
  <dcterms:created xsi:type="dcterms:W3CDTF">2019-06-01T09:28:00Z</dcterms:created>
  <dcterms:modified xsi:type="dcterms:W3CDTF">2021-08-24T19:16:00Z</dcterms:modified>
</cp:coreProperties>
</file>